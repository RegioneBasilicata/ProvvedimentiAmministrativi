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491" w:rsidRPr="00F93952" w:rsidRDefault="007C5491" w:rsidP="00F93952">
      <w:pPr>
        <w:rPr>
          <w:szCs w:val="20"/>
        </w:rPr>
      </w:pPr>
    </w:p>
    <w:p w:rsidR="00F93952" w:rsidRPr="00F93952" w:rsidRDefault="00F93952" w:rsidP="00082859"/>
    <w:p w:rsidR="00376285" w:rsidRPr="00376285" w:rsidRDefault="00376285" w:rsidP="00376285">
      <w:pPr>
        <w:rPr>
          <w:rFonts w:cs="Arial"/>
          <w:sz w:val="9"/>
          <w:szCs w:val="9"/>
        </w:rPr>
      </w:pPr>
    </w:p>
    <w:p w:rsidR="00376285" w:rsidRDefault="00376285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tbl>
      <w:tblPr>
        <w:tblpPr w:leftFromText="142" w:rightFromText="142" w:vertAnchor="page" w:horzAnchor="margin" w:tblpX="199" w:tblpY="6238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366"/>
        <w:gridCol w:w="818"/>
        <w:gridCol w:w="1202"/>
        <w:gridCol w:w="1055"/>
        <w:gridCol w:w="1916"/>
        <w:gridCol w:w="1469"/>
        <w:gridCol w:w="635"/>
        <w:gridCol w:w="1055"/>
        <w:gridCol w:w="1115"/>
      </w:tblGrid>
      <w:tr w:rsidR="0062643F" w:rsidTr="0062643F">
        <w:trPr>
          <w:trHeight w:val="255"/>
        </w:trPr>
        <w:tc>
          <w:tcPr>
            <w:tcW w:w="1366" w:type="dxa"/>
          </w:tcPr>
          <w:p w:rsidR="0062643F" w:rsidRPr="0085232E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5232E">
              <w:rPr>
                <w:rFonts w:cs="Arial"/>
                <w:b/>
                <w:sz w:val="18"/>
                <w:szCs w:val="18"/>
              </w:rPr>
              <w:t>Num</w:t>
            </w:r>
            <w:proofErr w:type="spellEnd"/>
            <w:r w:rsidRPr="0085232E">
              <w:rPr>
                <w:rFonts w:cs="Arial"/>
                <w:b/>
                <w:sz w:val="18"/>
                <w:szCs w:val="18"/>
              </w:rPr>
              <w:t>.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</w:r>
            <w:r>
              <w:rPr>
                <w:rFonts w:cs="Arial"/>
                <w:b/>
                <w:sz w:val="18"/>
                <w:szCs w:val="18"/>
              </w:rPr>
              <w:t>Registrazione</w:t>
            </w:r>
          </w:p>
        </w:tc>
        <w:tc>
          <w:tcPr>
            <w:tcW w:w="818" w:type="dxa"/>
          </w:tcPr>
          <w:p w:rsidR="0062643F" w:rsidRPr="0085232E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Bilancio</w:t>
            </w:r>
          </w:p>
        </w:tc>
        <w:tc>
          <w:tcPr>
            <w:tcW w:w="1202" w:type="dxa"/>
          </w:tcPr>
          <w:p w:rsidR="0062643F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Missione.</w:t>
            </w:r>
          </w:p>
          <w:p w:rsidR="0062643F" w:rsidRPr="0085232E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Programma</w:t>
            </w:r>
          </w:p>
        </w:tc>
        <w:tc>
          <w:tcPr>
            <w:tcW w:w="1055" w:type="dxa"/>
          </w:tcPr>
          <w:p w:rsidR="0062643F" w:rsidRPr="0085232E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Capitolo</w:t>
            </w:r>
          </w:p>
        </w:tc>
        <w:tc>
          <w:tcPr>
            <w:tcW w:w="1916" w:type="dxa"/>
          </w:tcPr>
          <w:p w:rsidR="0062643F" w:rsidRPr="0085232E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Importo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  <w:t>Euro</w:t>
            </w:r>
          </w:p>
        </w:tc>
        <w:tc>
          <w:tcPr>
            <w:tcW w:w="1469" w:type="dxa"/>
          </w:tcPr>
          <w:p w:rsidR="0062643F" w:rsidRPr="0085232E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5232E">
              <w:rPr>
                <w:rFonts w:cs="Arial"/>
                <w:b/>
                <w:sz w:val="18"/>
                <w:szCs w:val="18"/>
              </w:rPr>
              <w:t>Num</w:t>
            </w:r>
            <w:proofErr w:type="spellEnd"/>
            <w:r w:rsidRPr="0085232E">
              <w:rPr>
                <w:rFonts w:cs="Arial"/>
                <w:b/>
                <w:sz w:val="18"/>
                <w:szCs w:val="18"/>
              </w:rPr>
              <w:t>.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  <w:t>Impegno</w:t>
            </w:r>
          </w:p>
        </w:tc>
        <w:tc>
          <w:tcPr>
            <w:tcW w:w="635" w:type="dxa"/>
          </w:tcPr>
          <w:p w:rsidR="0062643F" w:rsidRPr="0085232E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Atto</w:t>
            </w:r>
          </w:p>
        </w:tc>
        <w:tc>
          <w:tcPr>
            <w:tcW w:w="1055" w:type="dxa"/>
          </w:tcPr>
          <w:p w:rsidR="0062643F" w:rsidRPr="0085232E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5232E">
              <w:rPr>
                <w:rFonts w:cs="Arial"/>
                <w:b/>
                <w:sz w:val="18"/>
                <w:szCs w:val="18"/>
              </w:rPr>
              <w:t>Num</w:t>
            </w:r>
            <w:proofErr w:type="spellEnd"/>
            <w:r w:rsidRPr="0085232E">
              <w:rPr>
                <w:rFonts w:cs="Arial"/>
                <w:b/>
                <w:sz w:val="18"/>
                <w:szCs w:val="18"/>
              </w:rPr>
              <w:t>.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  <w:t>Atto</w:t>
            </w:r>
          </w:p>
        </w:tc>
        <w:tc>
          <w:tcPr>
            <w:tcW w:w="1115" w:type="dxa"/>
          </w:tcPr>
          <w:p w:rsidR="0062643F" w:rsidRPr="0085232E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Data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  <w:t>Atto</w:t>
            </w: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2643F" w:rsidTr="0062643F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643F" w:rsidRPr="0020097D" w:rsidRDefault="0062643F" w:rsidP="0062643F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8E53CC" w:rsidRDefault="008E53CC" w:rsidP="00660313">
      <w:pPr>
        <w:tabs>
          <w:tab w:val="left" w:pos="8562"/>
        </w:tabs>
        <w:sectPr w:rsidR="008E53CC" w:rsidSect="00F47C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977" w:right="566" w:bottom="1134" w:left="540" w:header="708" w:footer="836" w:gutter="0"/>
          <w:cols w:space="708"/>
          <w:docGrid w:linePitch="360"/>
        </w:sectPr>
      </w:pPr>
    </w:p>
    <w:p w:rsidR="00F62772" w:rsidRDefault="00F62772" w:rsidP="00925B84">
      <w:pPr>
        <w:rPr>
          <w:szCs w:val="20"/>
        </w:rPr>
      </w:pPr>
    </w:p>
    <w:sectPr w:rsidR="00F62772" w:rsidSect="00925B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10C" w:rsidRDefault="00B0010C">
      <w:r>
        <w:separator/>
      </w:r>
    </w:p>
  </w:endnote>
  <w:endnote w:type="continuationSeparator" w:id="0">
    <w:p w:rsidR="00B0010C" w:rsidRDefault="00B00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AC" w:rsidRDefault="00C346A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97C" w:rsidRPr="003E21E3" w:rsidRDefault="003E21E3" w:rsidP="003E21E3">
    <w:pPr>
      <w:pStyle w:val="Pidipagina"/>
      <w:jc w:val="right"/>
      <w:rPr>
        <w:color w:val="4D4D4D"/>
        <w:sz w:val="16"/>
        <w:szCs w:val="16"/>
      </w:rPr>
    </w:pPr>
    <w:r w:rsidRPr="003E21E3">
      <w:rPr>
        <w:color w:val="4D4D4D"/>
        <w:sz w:val="16"/>
        <w:szCs w:val="16"/>
      </w:rPr>
      <w:t xml:space="preserve">Pagina </w:t>
    </w:r>
    <w:r w:rsidR="00C762BB" w:rsidRPr="003E21E3">
      <w:rPr>
        <w:color w:val="4D4D4D"/>
        <w:sz w:val="16"/>
        <w:szCs w:val="16"/>
      </w:rPr>
      <w:fldChar w:fldCharType="begin"/>
    </w:r>
    <w:r w:rsidRPr="003E21E3">
      <w:rPr>
        <w:color w:val="4D4D4D"/>
        <w:sz w:val="16"/>
        <w:szCs w:val="16"/>
      </w:rPr>
      <w:instrText xml:space="preserve"> PAGE </w:instrText>
    </w:r>
    <w:r w:rsidR="00C762BB" w:rsidRPr="003E21E3">
      <w:rPr>
        <w:color w:val="4D4D4D"/>
        <w:sz w:val="16"/>
        <w:szCs w:val="16"/>
      </w:rPr>
      <w:fldChar w:fldCharType="separate"/>
    </w:r>
    <w:r w:rsidR="00C346AC">
      <w:rPr>
        <w:noProof/>
        <w:color w:val="4D4D4D"/>
        <w:sz w:val="16"/>
        <w:szCs w:val="16"/>
      </w:rPr>
      <w:t>1</w:t>
    </w:r>
    <w:r w:rsidR="00C762BB" w:rsidRPr="003E21E3">
      <w:rPr>
        <w:color w:val="4D4D4D"/>
        <w:sz w:val="16"/>
        <w:szCs w:val="16"/>
      </w:rPr>
      <w:fldChar w:fldCharType="end"/>
    </w:r>
    <w:r w:rsidRPr="003E21E3">
      <w:rPr>
        <w:color w:val="4D4D4D"/>
        <w:sz w:val="16"/>
        <w:szCs w:val="16"/>
      </w:rPr>
      <w:t xml:space="preserve"> di </w:t>
    </w:r>
    <w:r w:rsidR="00676D61">
      <w:rPr>
        <w:color w:val="4D4D4D"/>
        <w:sz w:val="16"/>
        <w:szCs w:val="16"/>
      </w:rPr>
      <w:t>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AC" w:rsidRDefault="00C346AC">
    <w:pPr>
      <w:pStyle w:val="Pidipa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Pidipagin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Pidipagin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10C" w:rsidRDefault="00B0010C">
      <w:r>
        <w:separator/>
      </w:r>
    </w:p>
  </w:footnote>
  <w:footnote w:type="continuationSeparator" w:id="0">
    <w:p w:rsidR="00B0010C" w:rsidRDefault="00B001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AC" w:rsidRDefault="00C346A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FDF" w:rsidRDefault="00720480" w:rsidP="003F7147">
    <w:pPr>
      <w:pStyle w:val="Intestazione"/>
      <w:tabs>
        <w:tab w:val="clear" w:pos="4819"/>
        <w:tab w:val="clear" w:pos="9638"/>
        <w:tab w:val="left" w:pos="5655"/>
      </w:tabs>
      <w:ind w:left="-1080" w:right="126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-342900</wp:posOffset>
          </wp:positionH>
          <wp:positionV relativeFrom="margin">
            <wp:posOffset>-1255395</wp:posOffset>
          </wp:positionV>
          <wp:extent cx="7569669" cy="10710000"/>
          <wp:effectExtent l="0" t="0" r="0" b="0"/>
          <wp:wrapNone/>
          <wp:docPr id="1" name="Immagine 0" descr="AppendiceV4_OKKKKKKKKKKKKKKK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pendiceV4_OKKKKKKKKKKKKKKK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9669" cy="1071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AC" w:rsidRDefault="00C346AC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Intestazione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97C" w:rsidRPr="00720480" w:rsidRDefault="00A0597C" w:rsidP="00720480">
    <w:pPr>
      <w:pStyle w:val="Intestazion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stylePaneFormatFilter w:val="3F01"/>
  <w:documentProtection w:edit="forms" w:enforcement="0"/>
  <w:defaultTabStop w:val="709"/>
  <w:hyphenationZone w:val="283"/>
  <w:drawingGridHorizontalSpacing w:val="100"/>
  <w:displayHorizontalDrawingGridEvery w:val="2"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F66F73"/>
    <w:rsid w:val="000061CC"/>
    <w:rsid w:val="000427BC"/>
    <w:rsid w:val="00065501"/>
    <w:rsid w:val="00082859"/>
    <w:rsid w:val="000B6605"/>
    <w:rsid w:val="000C04E7"/>
    <w:rsid w:val="000C447B"/>
    <w:rsid w:val="000D239D"/>
    <w:rsid w:val="000D3269"/>
    <w:rsid w:val="000D4FDF"/>
    <w:rsid w:val="000D7E7C"/>
    <w:rsid w:val="000E1E33"/>
    <w:rsid w:val="00105EEC"/>
    <w:rsid w:val="001159F0"/>
    <w:rsid w:val="00117F06"/>
    <w:rsid w:val="00124AB6"/>
    <w:rsid w:val="0013413F"/>
    <w:rsid w:val="00145C41"/>
    <w:rsid w:val="00157017"/>
    <w:rsid w:val="001641BA"/>
    <w:rsid w:val="0016459F"/>
    <w:rsid w:val="0016633A"/>
    <w:rsid w:val="00184FFF"/>
    <w:rsid w:val="00195DAE"/>
    <w:rsid w:val="001A31BD"/>
    <w:rsid w:val="001A6ED1"/>
    <w:rsid w:val="001B2AA2"/>
    <w:rsid w:val="001E143C"/>
    <w:rsid w:val="001E20D1"/>
    <w:rsid w:val="0020097D"/>
    <w:rsid w:val="0020136B"/>
    <w:rsid w:val="002269A6"/>
    <w:rsid w:val="00233D6F"/>
    <w:rsid w:val="0024076E"/>
    <w:rsid w:val="00257A9E"/>
    <w:rsid w:val="0027068F"/>
    <w:rsid w:val="002759F9"/>
    <w:rsid w:val="002805D8"/>
    <w:rsid w:val="00286382"/>
    <w:rsid w:val="00290E0C"/>
    <w:rsid w:val="00297B57"/>
    <w:rsid w:val="002B3CB8"/>
    <w:rsid w:val="002B7607"/>
    <w:rsid w:val="002D4925"/>
    <w:rsid w:val="002F0816"/>
    <w:rsid w:val="002F5994"/>
    <w:rsid w:val="00312F9C"/>
    <w:rsid w:val="003160F0"/>
    <w:rsid w:val="00322F41"/>
    <w:rsid w:val="00332E6C"/>
    <w:rsid w:val="00354399"/>
    <w:rsid w:val="00376285"/>
    <w:rsid w:val="0039225F"/>
    <w:rsid w:val="00393713"/>
    <w:rsid w:val="00393A2A"/>
    <w:rsid w:val="00393BB7"/>
    <w:rsid w:val="003959DB"/>
    <w:rsid w:val="00396891"/>
    <w:rsid w:val="003B13A5"/>
    <w:rsid w:val="003D061E"/>
    <w:rsid w:val="003D0D51"/>
    <w:rsid w:val="003E0871"/>
    <w:rsid w:val="003E0C3E"/>
    <w:rsid w:val="003E21E3"/>
    <w:rsid w:val="003F7147"/>
    <w:rsid w:val="00413892"/>
    <w:rsid w:val="0044712F"/>
    <w:rsid w:val="00447653"/>
    <w:rsid w:val="00467E01"/>
    <w:rsid w:val="0049523D"/>
    <w:rsid w:val="004A1CB6"/>
    <w:rsid w:val="004D15D2"/>
    <w:rsid w:val="004D5006"/>
    <w:rsid w:val="004E7560"/>
    <w:rsid w:val="004F3B80"/>
    <w:rsid w:val="00527C5F"/>
    <w:rsid w:val="00534095"/>
    <w:rsid w:val="00535050"/>
    <w:rsid w:val="00536686"/>
    <w:rsid w:val="00555D9B"/>
    <w:rsid w:val="005608E5"/>
    <w:rsid w:val="005A0C63"/>
    <w:rsid w:val="005A18D8"/>
    <w:rsid w:val="005B54D4"/>
    <w:rsid w:val="005B641F"/>
    <w:rsid w:val="005C22BA"/>
    <w:rsid w:val="005C72EF"/>
    <w:rsid w:val="005E7AAF"/>
    <w:rsid w:val="0062643F"/>
    <w:rsid w:val="00637717"/>
    <w:rsid w:val="006602B2"/>
    <w:rsid w:val="00660313"/>
    <w:rsid w:val="00666832"/>
    <w:rsid w:val="00676D61"/>
    <w:rsid w:val="00695437"/>
    <w:rsid w:val="0069727E"/>
    <w:rsid w:val="006A7143"/>
    <w:rsid w:val="006E15C4"/>
    <w:rsid w:val="006E2BF6"/>
    <w:rsid w:val="006F58B4"/>
    <w:rsid w:val="006F6114"/>
    <w:rsid w:val="006F6862"/>
    <w:rsid w:val="00713BE1"/>
    <w:rsid w:val="00714392"/>
    <w:rsid w:val="00720480"/>
    <w:rsid w:val="00734319"/>
    <w:rsid w:val="0078523E"/>
    <w:rsid w:val="00790726"/>
    <w:rsid w:val="00793BBF"/>
    <w:rsid w:val="007B2409"/>
    <w:rsid w:val="007C2001"/>
    <w:rsid w:val="007C29E2"/>
    <w:rsid w:val="007C5491"/>
    <w:rsid w:val="007E33A6"/>
    <w:rsid w:val="007F0539"/>
    <w:rsid w:val="00800C3E"/>
    <w:rsid w:val="00805453"/>
    <w:rsid w:val="00806C40"/>
    <w:rsid w:val="00843A1E"/>
    <w:rsid w:val="0085232E"/>
    <w:rsid w:val="00853A61"/>
    <w:rsid w:val="0086595B"/>
    <w:rsid w:val="008921F9"/>
    <w:rsid w:val="00896082"/>
    <w:rsid w:val="008A20EB"/>
    <w:rsid w:val="008C65C2"/>
    <w:rsid w:val="008D6CEB"/>
    <w:rsid w:val="008E53CC"/>
    <w:rsid w:val="008F1766"/>
    <w:rsid w:val="00901C89"/>
    <w:rsid w:val="009214F8"/>
    <w:rsid w:val="00925B84"/>
    <w:rsid w:val="00925C53"/>
    <w:rsid w:val="009416BF"/>
    <w:rsid w:val="00952B13"/>
    <w:rsid w:val="00972E38"/>
    <w:rsid w:val="009753AC"/>
    <w:rsid w:val="00986790"/>
    <w:rsid w:val="009E3C99"/>
    <w:rsid w:val="009E5424"/>
    <w:rsid w:val="009E6936"/>
    <w:rsid w:val="009F33DF"/>
    <w:rsid w:val="00A0597C"/>
    <w:rsid w:val="00A425A9"/>
    <w:rsid w:val="00A62F76"/>
    <w:rsid w:val="00A66498"/>
    <w:rsid w:val="00A66716"/>
    <w:rsid w:val="00A8331E"/>
    <w:rsid w:val="00A84143"/>
    <w:rsid w:val="00A87351"/>
    <w:rsid w:val="00A90DD7"/>
    <w:rsid w:val="00A93EF3"/>
    <w:rsid w:val="00AC755A"/>
    <w:rsid w:val="00AF7135"/>
    <w:rsid w:val="00B0010C"/>
    <w:rsid w:val="00B07378"/>
    <w:rsid w:val="00B1069D"/>
    <w:rsid w:val="00B113AA"/>
    <w:rsid w:val="00B23976"/>
    <w:rsid w:val="00B36ADE"/>
    <w:rsid w:val="00B431C2"/>
    <w:rsid w:val="00B660E4"/>
    <w:rsid w:val="00B92580"/>
    <w:rsid w:val="00BB01D3"/>
    <w:rsid w:val="00BB2D82"/>
    <w:rsid w:val="00BB4572"/>
    <w:rsid w:val="00BC26BA"/>
    <w:rsid w:val="00BE3D8A"/>
    <w:rsid w:val="00C06120"/>
    <w:rsid w:val="00C346AC"/>
    <w:rsid w:val="00C36BC8"/>
    <w:rsid w:val="00C47A1D"/>
    <w:rsid w:val="00C61D88"/>
    <w:rsid w:val="00C62697"/>
    <w:rsid w:val="00C762BB"/>
    <w:rsid w:val="00C81941"/>
    <w:rsid w:val="00C84B30"/>
    <w:rsid w:val="00C856AC"/>
    <w:rsid w:val="00C946CB"/>
    <w:rsid w:val="00C95853"/>
    <w:rsid w:val="00CA01FB"/>
    <w:rsid w:val="00CD5C6E"/>
    <w:rsid w:val="00CE187B"/>
    <w:rsid w:val="00CF422B"/>
    <w:rsid w:val="00D0173A"/>
    <w:rsid w:val="00D01C47"/>
    <w:rsid w:val="00D123C3"/>
    <w:rsid w:val="00D41ABD"/>
    <w:rsid w:val="00D44170"/>
    <w:rsid w:val="00D6724D"/>
    <w:rsid w:val="00D92123"/>
    <w:rsid w:val="00DC18B9"/>
    <w:rsid w:val="00DE3EC9"/>
    <w:rsid w:val="00DE7AAB"/>
    <w:rsid w:val="00DF50DE"/>
    <w:rsid w:val="00E17A09"/>
    <w:rsid w:val="00E23E57"/>
    <w:rsid w:val="00E31ED5"/>
    <w:rsid w:val="00E44323"/>
    <w:rsid w:val="00E500FF"/>
    <w:rsid w:val="00E75B1F"/>
    <w:rsid w:val="00EA0BDF"/>
    <w:rsid w:val="00EB64EC"/>
    <w:rsid w:val="00ED4DE4"/>
    <w:rsid w:val="00F12E7D"/>
    <w:rsid w:val="00F312E2"/>
    <w:rsid w:val="00F36A0D"/>
    <w:rsid w:val="00F44D45"/>
    <w:rsid w:val="00F47C70"/>
    <w:rsid w:val="00F62772"/>
    <w:rsid w:val="00F65809"/>
    <w:rsid w:val="00F66F73"/>
    <w:rsid w:val="00F93952"/>
    <w:rsid w:val="00FA3171"/>
    <w:rsid w:val="00FA79C3"/>
    <w:rsid w:val="00FB2DC2"/>
    <w:rsid w:val="00FD7593"/>
    <w:rsid w:val="00FE0F81"/>
    <w:rsid w:val="00FE459A"/>
    <w:rsid w:val="00FE460A"/>
    <w:rsid w:val="00FE5618"/>
    <w:rsid w:val="00FF4A2A"/>
    <w:rsid w:val="00FF522D"/>
    <w:rsid w:val="00FF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2859"/>
    <w:rPr>
      <w:rFonts w:ascii="Arial" w:hAnsi="Arial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0D4FD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0D4FDF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0D4FD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F93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ia.prudente\Desktop\Modelli\DeterminaRegione\Determin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CF3BC-4B41-42E3-A94F-F080E957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Determina.dot</Template>
  <TotalTime>2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Agile srl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stefania.prudente</dc:creator>
  <cp:lastModifiedBy>stefania.prudente</cp:lastModifiedBy>
  <cp:revision>3</cp:revision>
  <cp:lastPrinted>2015-02-05T18:32:00Z</cp:lastPrinted>
  <dcterms:created xsi:type="dcterms:W3CDTF">2015-02-05T18:34:00Z</dcterms:created>
  <dcterms:modified xsi:type="dcterms:W3CDTF">2015-02-07T10:03:00Z</dcterms:modified>
</cp:coreProperties>
</file>